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0"/>
        <w:gridCol w:w="6193"/>
      </w:tblGrid>
      <w:tr w:rsidR="00E36000" w:rsidRPr="00E04DEA" w14:paraId="72CF9B7E" w14:textId="77777777" w:rsidTr="00E36000">
        <w:tc>
          <w:tcPr>
            <w:tcW w:w="3023" w:type="dxa"/>
          </w:tcPr>
          <w:p w14:paraId="5C58AA37" w14:textId="6B89D434" w:rsidR="00E36000" w:rsidRDefault="005B7E48" w:rsidP="004075D7">
            <w:pPr>
              <w:pStyle w:val="Heading1"/>
            </w:pPr>
            <w:r>
              <w:t>treasure</w:t>
            </w:r>
          </w:p>
          <w:p w14:paraId="219EC0DC" w14:textId="3F3A8163" w:rsidR="005B7E48" w:rsidRDefault="005B7E48" w:rsidP="004075D7">
            <w:pPr>
              <w:pStyle w:val="Heading1"/>
            </w:pPr>
            <w:r>
              <w:t>box</w:t>
            </w:r>
          </w:p>
          <w:p w14:paraId="42827D5E" w14:textId="167C2626" w:rsidR="005B7E48" w:rsidRPr="00E04DEA" w:rsidRDefault="005B7E48" w:rsidP="004075D7">
            <w:pPr>
              <w:pStyle w:val="Heading1"/>
            </w:pPr>
            <w:r>
              <w:t>braille</w:t>
            </w:r>
          </w:p>
          <w:p w14:paraId="5086F4A5" w14:textId="77777777" w:rsidR="00E36000" w:rsidRPr="00E04DEA" w:rsidRDefault="00E36000" w:rsidP="009236F6">
            <w:pPr>
              <w:pStyle w:val="Graphic"/>
            </w:pPr>
            <w:r w:rsidRPr="00E04DEA">
              <w:rPr>
                <w:noProof/>
              </w:rPr>
              <mc:AlternateContent>
                <mc:Choice Requires="wpg">
                  <w:drawing>
                    <wp:inline distT="0" distB="0" distL="0" distR="0" wp14:anchorId="3E0D560E" wp14:editId="20AB23F7">
                      <wp:extent cx="329184" cy="329184"/>
                      <wp:effectExtent l="0" t="0" r="13970" b="13970"/>
                      <wp:docPr id="6" name="Group 43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" name="Freeform 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4A853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R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Wa&#10;uhYhFAAAQnIAAA4AAAAAAAAAAAAAAAAALgIAAGRycy9lMm9Eb2MueG1sUEsBAi0AFAAGAAgAAAAh&#10;AGhHG9DYAAAAAwEAAA8AAAAAAAAAAAAAAAAAexYAAGRycy9kb3ducmV2LnhtbFBLBQYAAAAABAAE&#10;APMAAACAFwAAAAA=&#10;">
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46430A9" w14:textId="5AFFF7A7" w:rsidR="00E36000" w:rsidRPr="00E04DEA" w:rsidRDefault="00511BC6" w:rsidP="0009079F">
            <w:pPr>
              <w:pStyle w:val="Heading3"/>
            </w:pPr>
            <w:r>
              <w:t>help@tbb.com</w:t>
            </w:r>
          </w:p>
          <w:p w14:paraId="72ABB19C" w14:textId="77777777" w:rsidR="00E36000" w:rsidRPr="00E04DEA" w:rsidRDefault="00E36000" w:rsidP="009236F6">
            <w:pPr>
              <w:pStyle w:val="Graphic"/>
            </w:pPr>
            <w:r w:rsidRPr="00E04DEA">
              <w:rPr>
                <w:noProof/>
              </w:rPr>
              <mc:AlternateContent>
                <mc:Choice Requires="wpg">
                  <w:drawing>
                    <wp:inline distT="0" distB="0" distL="0" distR="0" wp14:anchorId="608F7C24" wp14:editId="7B9A60DE">
                      <wp:extent cx="329184" cy="329184"/>
                      <wp:effectExtent l="0" t="0" r="13970" b="13970"/>
                      <wp:docPr id="9" name="Group 37" descr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C838E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i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D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msoy5lolAADS3gAADgAAAAAAAAAAAAAAAAAuAgAAZHJzL2Uyb0Rv&#10;Yy54bWxQSwECLQAUAAYACAAAACEAaEcb0NgAAAADAQAADwAAAAAAAAAAAAAAAAC0JwAAZHJzL2Rv&#10;d25yZXYueG1sUEsFBgAAAAAEAAQA8wAAALkoAAAAAA==&#10;">
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FC9B54B" w14:textId="5269C211" w:rsidR="00E36000" w:rsidRPr="00E04DEA" w:rsidRDefault="00511BC6" w:rsidP="0009079F">
            <w:pPr>
              <w:pStyle w:val="Heading3"/>
            </w:pPr>
            <w:r>
              <w:t>416-560-9304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36000" w:rsidRPr="00E04DEA" w14:paraId="0FED24AB" w14:textId="77777777" w:rsidTr="00A13396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672AF02A" w14:textId="0EF31488" w:rsidR="006D2ADA" w:rsidRDefault="006D2ADA" w:rsidP="006D2ADA">
                  <w:pPr>
                    <w:pStyle w:val="Heading3"/>
                  </w:pPr>
                  <w:r>
                    <w:t>4700 keele st</w:t>
                  </w:r>
                </w:p>
                <w:p w14:paraId="5F0A3DB3" w14:textId="77777777" w:rsidR="006D2ADA" w:rsidRDefault="006D2ADA" w:rsidP="006D2ADA">
                  <w:pPr>
                    <w:pStyle w:val="Heading3"/>
                  </w:pPr>
                  <w:r>
                    <w:t>toronto, on</w:t>
                  </w:r>
                </w:p>
                <w:p w14:paraId="383CCF65" w14:textId="26EDE1C8" w:rsidR="006D2ADA" w:rsidRPr="00E04DEA" w:rsidRDefault="006D2ADA" w:rsidP="006D2ADA">
                  <w:pPr>
                    <w:pStyle w:val="Heading3"/>
                  </w:pPr>
                  <w:r>
                    <w:t>m3j 1p3</w:t>
                  </w:r>
                </w:p>
              </w:tc>
            </w:tr>
          </w:tbl>
          <w:p w14:paraId="17A478D5" w14:textId="77777777" w:rsidR="00E36000" w:rsidRPr="00E04DEA" w:rsidRDefault="00E36000" w:rsidP="0009079F"/>
        </w:tc>
        <w:tc>
          <w:tcPr>
            <w:tcW w:w="720" w:type="dxa"/>
          </w:tcPr>
          <w:p w14:paraId="1BBC4C83" w14:textId="77777777" w:rsidR="00E36000" w:rsidRDefault="00E36000" w:rsidP="00E36000"/>
        </w:tc>
        <w:tc>
          <w:tcPr>
            <w:tcW w:w="6193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3"/>
            </w:tblGrid>
            <w:tr w:rsidR="00E36000" w:rsidRPr="00E04DEA" w14:paraId="44E72670" w14:textId="77777777" w:rsidTr="00E36000">
              <w:trPr>
                <w:trHeight w:val="10512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14:paraId="1F5CF07B" w14:textId="71DDA927" w:rsidR="00E36000" w:rsidRPr="00E04DEA" w:rsidRDefault="00511BC6" w:rsidP="006D2ADA">
                  <w:pPr>
                    <w:pStyle w:val="Heading2"/>
                  </w:pPr>
                  <w:r>
                    <w:t>user</w:t>
                  </w:r>
                  <w:r w:rsidR="005B7E48">
                    <w:t xml:space="preserve"> guide</w:t>
                  </w:r>
                </w:p>
                <w:p w14:paraId="4B825621" w14:textId="1D2647F6" w:rsidR="00E36000" w:rsidRPr="00E04DEA" w:rsidRDefault="00E36000" w:rsidP="00BC2A58">
                  <w:pPr>
                    <w:pStyle w:val="Salutation"/>
                  </w:pPr>
                  <w:r w:rsidRPr="00E04DEA"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1360702765"/>
                      <w:placeholder>
                        <w:docPart w:val="E97BD4045E8C415C867E928A5689CF9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B7E48">
                        <w:t>User</w:t>
                      </w:r>
                    </w:sdtContent>
                  </w:sdt>
                  <w:r w:rsidRPr="00E04DEA">
                    <w:t>,</w:t>
                  </w:r>
                </w:p>
                <w:p w14:paraId="5CB69B6E" w14:textId="48C6E4EE" w:rsidR="008F1050" w:rsidRDefault="008F1050" w:rsidP="008F1050">
                  <w:r>
                    <w:t>The Treasure Box Braille (TBB) is a device that helps kids learn how to read braille. It presents Braille characters/words to the user who then responds by pressing buttons.</w:t>
                  </w:r>
                </w:p>
                <w:p w14:paraId="2B6456C6" w14:textId="77777777" w:rsidR="008F1050" w:rsidRDefault="008F1050" w:rsidP="008F1050">
                  <w:r>
                    <w:t>This software application allows educators to load different scenarios to teach different letters and keep the Braille-learning students entertained.</w:t>
                  </w:r>
                </w:p>
                <w:p w14:paraId="747DF7C7" w14:textId="784E9D07" w:rsidR="008F1050" w:rsidRDefault="008F1050" w:rsidP="008F1050">
                  <w:r>
                    <w:t>This user manual contains all the information an educator would need to create fun and educational scenarios using the TBB.</w:t>
                  </w:r>
                </w:p>
                <w:p w14:paraId="7AEB1B70" w14:textId="261C0704" w:rsidR="008F1050" w:rsidRDefault="008F1050" w:rsidP="008F1050">
                  <w:r>
                    <w:t>Please do not hesitate to contact our team at _____ with any questions or concerns about this product. Furthermore, we would love to hear any feedback you have about this software.</w:t>
                  </w:r>
                </w:p>
                <w:p w14:paraId="1C45FB5F" w14:textId="3ADFB5F2" w:rsidR="008F1050" w:rsidRPr="00E04DEA" w:rsidRDefault="008F1050" w:rsidP="008F1050">
                  <w:r>
                    <w:t>Happy teaching!</w:t>
                  </w:r>
                </w:p>
                <w:p w14:paraId="45B477BA" w14:textId="77777777" w:rsidR="00E36000" w:rsidRPr="00E04DEA" w:rsidRDefault="004602F4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C13793E375FD4A4B9FC1582DBC3ABA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36000" w:rsidRPr="00E04DEA">
                        <w:t>Sincerely</w:t>
                      </w:r>
                    </w:sdtContent>
                  </w:sdt>
                  <w:r w:rsidR="00E36000" w:rsidRPr="00E04DEA">
                    <w:t>,</w:t>
                  </w:r>
                </w:p>
                <w:sdt>
                  <w:sdtPr>
                    <w:alias w:val="Enter your name:"/>
                    <w:tag w:val="Enter your name:"/>
                    <w:id w:val="1554041649"/>
                    <w:placeholder>
                      <w:docPart w:val="600E36EF6B3C45BEAC05B48E8251465D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3761FB01" w14:textId="2A27F225" w:rsidR="00E36000" w:rsidRPr="00E04DEA" w:rsidRDefault="008F1050" w:rsidP="00AD633E">
                      <w:pPr>
                        <w:pStyle w:val="Signature"/>
                      </w:pPr>
                      <w:r>
                        <w:t>CRS_Group3</w:t>
                      </w:r>
                      <w:r w:rsidR="000F773D">
                        <w:t>n</w:t>
                      </w:r>
                    </w:p>
                  </w:sdtContent>
                </w:sdt>
              </w:tc>
            </w:tr>
          </w:tbl>
          <w:p w14:paraId="72BA5EB1" w14:textId="77777777" w:rsidR="00E36000" w:rsidRPr="00E04DEA" w:rsidRDefault="00E36000" w:rsidP="0009079F"/>
        </w:tc>
      </w:tr>
    </w:tbl>
    <w:p w14:paraId="218D1FE5" w14:textId="77777777" w:rsidR="00364982" w:rsidRDefault="00364982" w:rsidP="002927E4">
      <w:pPr>
        <w:pStyle w:val="NoSpacing"/>
      </w:pPr>
    </w:p>
    <w:sectPr w:rsidR="00364982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32897" w14:textId="77777777" w:rsidR="004602F4" w:rsidRDefault="004602F4" w:rsidP="005E79E1">
      <w:pPr>
        <w:spacing w:after="0" w:line="240" w:lineRule="auto"/>
      </w:pPr>
      <w:r>
        <w:separator/>
      </w:r>
    </w:p>
  </w:endnote>
  <w:endnote w:type="continuationSeparator" w:id="0">
    <w:p w14:paraId="3A4BCD7D" w14:textId="77777777" w:rsidR="004602F4" w:rsidRDefault="004602F4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228C5" w14:textId="53E93332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050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8F4C221" wp14:editId="60C85496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004B1FC" id="Group 4" o:spid="_x0000_s1026" alt="Title: 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974E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819F0B0" wp14:editId="563366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E32DC6" id="Group 4" o:spid="_x0000_s1026" alt="Title: 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80FE" w14:textId="77777777" w:rsidR="004602F4" w:rsidRDefault="004602F4" w:rsidP="005E79E1">
      <w:pPr>
        <w:spacing w:after="0" w:line="240" w:lineRule="auto"/>
      </w:pPr>
      <w:r>
        <w:separator/>
      </w:r>
    </w:p>
  </w:footnote>
  <w:footnote w:type="continuationSeparator" w:id="0">
    <w:p w14:paraId="6B32E653" w14:textId="77777777" w:rsidR="004602F4" w:rsidRDefault="004602F4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0694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3CD9A4C" wp14:editId="41A52E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7AE203" id="Group 17" o:spid="_x0000_s1026" alt="Title: 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1868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61EE37" wp14:editId="47FC60C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648CEC" id="Group 17" o:spid="_x0000_s1026" alt="Title: 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gunRYAAKq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BzHagunRYAAKqsAAAOAAAAAAAAAAAAAAAAAC4CAABkcnMvZTJvRG9jLnhtbFBL&#10;AQItABQABgAIAAAAIQBM8Qrl3AAAAAUBAAAPAAAAAAAAAAAAAAAAAPcYAABkcnMvZG93bnJldi54&#10;bWxQSwUGAAAAAAQABADzAAAAABoAAAAA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DA"/>
    <w:rsid w:val="000014CF"/>
    <w:rsid w:val="00026C8E"/>
    <w:rsid w:val="00065295"/>
    <w:rsid w:val="00087030"/>
    <w:rsid w:val="000F37D7"/>
    <w:rsid w:val="000F773D"/>
    <w:rsid w:val="001A183F"/>
    <w:rsid w:val="00253B9D"/>
    <w:rsid w:val="002927E4"/>
    <w:rsid w:val="00293B83"/>
    <w:rsid w:val="002A4640"/>
    <w:rsid w:val="002B444C"/>
    <w:rsid w:val="00364982"/>
    <w:rsid w:val="0038539E"/>
    <w:rsid w:val="00406885"/>
    <w:rsid w:val="004070B6"/>
    <w:rsid w:val="004075D7"/>
    <w:rsid w:val="004242EC"/>
    <w:rsid w:val="004416AD"/>
    <w:rsid w:val="004602F4"/>
    <w:rsid w:val="004A7848"/>
    <w:rsid w:val="004E4B02"/>
    <w:rsid w:val="00511BC6"/>
    <w:rsid w:val="005B7E48"/>
    <w:rsid w:val="005E79E1"/>
    <w:rsid w:val="006A3CE7"/>
    <w:rsid w:val="006D2ADA"/>
    <w:rsid w:val="0070673F"/>
    <w:rsid w:val="007C3892"/>
    <w:rsid w:val="008A188A"/>
    <w:rsid w:val="008F1050"/>
    <w:rsid w:val="009236F6"/>
    <w:rsid w:val="00945A25"/>
    <w:rsid w:val="00A13396"/>
    <w:rsid w:val="00A56D1A"/>
    <w:rsid w:val="00AD633E"/>
    <w:rsid w:val="00BC2A58"/>
    <w:rsid w:val="00C04FDC"/>
    <w:rsid w:val="00E04DEA"/>
    <w:rsid w:val="00E22177"/>
    <w:rsid w:val="00E36000"/>
    <w:rsid w:val="00E62D09"/>
    <w:rsid w:val="00ED349C"/>
    <w:rsid w:val="00F2556B"/>
    <w:rsid w:val="00F31E8E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96361"/>
  <w15:chartTrackingRefBased/>
  <w15:docId w15:val="{E9EC352C-264F-4B9E-99BB-0262D4A8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DEA"/>
  </w:style>
  <w:style w:type="paragraph" w:styleId="Heading1">
    <w:name w:val="heading 1"/>
    <w:basedOn w:val="Normal"/>
    <w:link w:val="Heading1Ch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2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5A25"/>
  </w:style>
  <w:style w:type="paragraph" w:styleId="BlockText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5A25"/>
  </w:style>
  <w:style w:type="character" w:customStyle="1" w:styleId="BodyTextChar">
    <w:name w:val="Body Text Char"/>
    <w:basedOn w:val="DefaultParagraphFont"/>
    <w:link w:val="BodyText"/>
    <w:uiPriority w:val="99"/>
    <w:semiHidden/>
    <w:rsid w:val="00945A25"/>
  </w:style>
  <w:style w:type="paragraph" w:styleId="BodyText2">
    <w:name w:val="Body Text 2"/>
    <w:basedOn w:val="Normal"/>
    <w:link w:val="BodyText2Char"/>
    <w:uiPriority w:val="99"/>
    <w:semiHidden/>
    <w:unhideWhenUsed/>
    <w:rsid w:val="00945A2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A25"/>
  </w:style>
  <w:style w:type="paragraph" w:styleId="BodyText3">
    <w:name w:val="Body Text 3"/>
    <w:basedOn w:val="Normal"/>
    <w:link w:val="BodyText3Char"/>
    <w:uiPriority w:val="99"/>
    <w:semiHidden/>
    <w:unhideWhenUsed/>
    <w:rsid w:val="00945A2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5A2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5A2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5A2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5A2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5A2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5A2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5A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5A2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5A2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5A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A2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A2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5A25"/>
  </w:style>
  <w:style w:type="character" w:customStyle="1" w:styleId="DateChar">
    <w:name w:val="Date Char"/>
    <w:basedOn w:val="DefaultParagraphFont"/>
    <w:link w:val="Date"/>
    <w:uiPriority w:val="99"/>
    <w:semiHidden/>
    <w:rsid w:val="00945A25"/>
  </w:style>
  <w:style w:type="paragraph" w:styleId="DocumentMap">
    <w:name w:val="Document Map"/>
    <w:basedOn w:val="Normal"/>
    <w:link w:val="DocumentMap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5A2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5A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5A25"/>
  </w:style>
  <w:style w:type="character" w:styleId="Emphasis">
    <w:name w:val="Emphasis"/>
    <w:basedOn w:val="DefaultParagraphFont"/>
    <w:uiPriority w:val="20"/>
    <w:semiHidden/>
    <w:unhideWhenUsed/>
    <w:qFormat/>
    <w:rsid w:val="00945A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A2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A25"/>
    <w:rPr>
      <w:szCs w:val="20"/>
    </w:rPr>
  </w:style>
  <w:style w:type="table" w:styleId="GridTable1Light">
    <w:name w:val="Grid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5A25"/>
  </w:style>
  <w:style w:type="paragraph" w:styleId="HTMLAddress">
    <w:name w:val="HTML Address"/>
    <w:basedOn w:val="Normal"/>
    <w:link w:val="HTMLAddressCh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5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5A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5A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2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5A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5A25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5A25"/>
  </w:style>
  <w:style w:type="paragraph" w:styleId="List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45A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5A2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5A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5A25"/>
  </w:style>
  <w:style w:type="character" w:styleId="PageNumber">
    <w:name w:val="page number"/>
    <w:basedOn w:val="DefaultParagraphFont"/>
    <w:uiPriority w:val="99"/>
    <w:semiHidden/>
    <w:unhideWhenUsed/>
    <w:rsid w:val="00945A25"/>
  </w:style>
  <w:style w:type="table" w:styleId="PlainTable1">
    <w:name w:val="Plain Table 1"/>
    <w:basedOn w:val="Table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5A2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5A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945A2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DefaultParagraphFont"/>
    <w:link w:val="Graphic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7BD4045E8C415C867E928A5689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64FA-D866-425B-BA6E-9CD1ACDD0B96}"/>
      </w:docPartPr>
      <w:docPartBody>
        <w:p w:rsidR="00000000" w:rsidRDefault="00175558">
          <w:pPr>
            <w:pStyle w:val="E97BD4045E8C415C867E928A5689CF97"/>
          </w:pPr>
          <w:r w:rsidRPr="00E04DEA">
            <w:t>Recipient Name</w:t>
          </w:r>
        </w:p>
      </w:docPartBody>
    </w:docPart>
    <w:docPart>
      <w:docPartPr>
        <w:name w:val="C13793E375FD4A4B9FC1582DBC3AB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6DA20-CFA5-42D3-AA03-BC9CFBF1F445}"/>
      </w:docPartPr>
      <w:docPartBody>
        <w:p w:rsidR="00000000" w:rsidRDefault="00175558">
          <w:pPr>
            <w:pStyle w:val="C13793E375FD4A4B9FC1582DBC3ABA22"/>
          </w:pPr>
          <w:r w:rsidRPr="00E04DEA">
            <w:t>Sincerely</w:t>
          </w:r>
        </w:p>
      </w:docPartBody>
    </w:docPart>
    <w:docPart>
      <w:docPartPr>
        <w:name w:val="600E36EF6B3C45BEAC05B48E8251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AE59-38E6-4CE4-8A1A-E9CF81745EAE}"/>
      </w:docPartPr>
      <w:docPartBody>
        <w:p w:rsidR="00000000" w:rsidRDefault="00175558">
          <w:pPr>
            <w:pStyle w:val="600E36EF6B3C45BEAC05B48E8251465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8"/>
    <w:rsid w:val="0017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7E830C91041728A8D563D0B4F69C7">
    <w:name w:val="1C27E830C91041728A8D563D0B4F69C7"/>
  </w:style>
  <w:style w:type="paragraph" w:customStyle="1" w:styleId="29CF9DD3E43949A49778EA0174960895">
    <w:name w:val="29CF9DD3E43949A49778EA0174960895"/>
  </w:style>
  <w:style w:type="paragraph" w:customStyle="1" w:styleId="4FA099F7E4FB4F83AD9C363312BE5FE7">
    <w:name w:val="4FA099F7E4FB4F83AD9C363312BE5FE7"/>
  </w:style>
  <w:style w:type="paragraph" w:customStyle="1" w:styleId="FE1B83D34FC44B35ACB0709875540C24">
    <w:name w:val="FE1B83D34FC44B35ACB0709875540C24"/>
  </w:style>
  <w:style w:type="paragraph" w:customStyle="1" w:styleId="754112DF830D4958980DFC43D93394FB">
    <w:name w:val="754112DF830D4958980DFC43D93394FB"/>
  </w:style>
  <w:style w:type="paragraph" w:customStyle="1" w:styleId="56969DDD3AA14854BE947A267405C07F">
    <w:name w:val="56969DDD3AA14854BE947A267405C07F"/>
  </w:style>
  <w:style w:type="paragraph" w:customStyle="1" w:styleId="30FB7C1FE5364E7B9C6C177785B49088">
    <w:name w:val="30FB7C1FE5364E7B9C6C177785B49088"/>
  </w:style>
  <w:style w:type="paragraph" w:customStyle="1" w:styleId="E97BD4045E8C415C867E928A5689CF97">
    <w:name w:val="E97BD4045E8C415C867E928A5689CF97"/>
  </w:style>
  <w:style w:type="paragraph" w:customStyle="1" w:styleId="5DA7873BFB144D76B528BD481BC406D7">
    <w:name w:val="5DA7873BFB144D76B528BD481BC406D7"/>
  </w:style>
  <w:style w:type="paragraph" w:customStyle="1" w:styleId="C13793E375FD4A4B9FC1582DBC3ABA22">
    <w:name w:val="C13793E375FD4A4B9FC1582DBC3ABA22"/>
  </w:style>
  <w:style w:type="paragraph" w:customStyle="1" w:styleId="600E36EF6B3C45BEAC05B48E8251465D">
    <w:name w:val="600E36EF6B3C45BEAC05B48E82514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</Template>
  <TotalTime>43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User</dc:subject>
  <dc:creator>Saman</dc:creator>
  <cp:keywords>CRS_Group3n</cp:keywords>
  <dc:description/>
  <cp:lastModifiedBy>Saman Khan</cp:lastModifiedBy>
  <cp:revision>5</cp:revision>
  <dcterms:created xsi:type="dcterms:W3CDTF">2018-02-05T01:10:00Z</dcterms:created>
  <dcterms:modified xsi:type="dcterms:W3CDTF">2018-02-05T01:59:00Z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